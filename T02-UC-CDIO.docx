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  <w:bookmarkStart w:id="0" w:name="_GoBack"/>
      <w:bookmarkEnd w:id="0"/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3F5B" w:rsidRPr="003F5694" w:rsidRDefault="007A3F5B" w:rsidP="007A3F5B">
      <w:pPr>
        <w:pStyle w:val="Title"/>
        <w:spacing w:line="360" w:lineRule="auto"/>
        <w:jc w:val="right"/>
        <w:rPr>
          <w:sz w:val="38"/>
          <w:lang w:val="en-US"/>
        </w:rPr>
      </w:pPr>
      <w:r w:rsidRPr="003F5694">
        <w:rPr>
          <w:sz w:val="38"/>
          <w:lang w:val="en-US"/>
        </w:rPr>
        <w:t>Đặc tả yêu cầu</w:t>
      </w:r>
    </w:p>
    <w:p w:rsidR="00D234F3" w:rsidRPr="003F5694" w:rsidRDefault="00DC363E" w:rsidP="007A3F5B">
      <w:pPr>
        <w:pStyle w:val="Title"/>
        <w:spacing w:line="360" w:lineRule="auto"/>
        <w:jc w:val="right"/>
        <w:rPr>
          <w:color w:val="0070C0"/>
          <w:sz w:val="38"/>
          <w:lang w:val="en-US"/>
        </w:rPr>
      </w:pPr>
      <w:r w:rsidRPr="003F5694">
        <w:rPr>
          <w:color w:val="0070C0"/>
          <w:sz w:val="38"/>
          <w:lang w:val="en-US"/>
        </w:rPr>
        <w:t>&lt;</w:t>
      </w:r>
      <w:r w:rsidR="003548A8" w:rsidRPr="003F5694">
        <w:rPr>
          <w:color w:val="0070C0"/>
          <w:sz w:val="38"/>
          <w:lang w:val="en-US"/>
        </w:rPr>
        <w:t>Tên đề tài</w:t>
      </w:r>
      <w:r w:rsidRPr="003F5694">
        <w:rPr>
          <w:color w:val="0070C0"/>
          <w:sz w:val="38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3F5694" w:rsidRDefault="007A1DE8" w:rsidP="007A1DE8">
      <w:pPr>
        <w:jc w:val="right"/>
        <w:rPr>
          <w:rFonts w:ascii="Arial" w:hAnsi="Arial"/>
          <w:sz w:val="30"/>
          <w:szCs w:val="30"/>
          <w:lang w:val="en-US"/>
        </w:rPr>
      </w:pPr>
      <w:r w:rsidRPr="003F5694">
        <w:rPr>
          <w:rFonts w:ascii="Arial" w:hAnsi="Arial"/>
          <w:sz w:val="30"/>
          <w:szCs w:val="30"/>
          <w:lang w:val="en-US"/>
        </w:rPr>
        <w:t xml:space="preserve">Version </w:t>
      </w:r>
      <w:r w:rsidR="00DC363E" w:rsidRPr="003F5694">
        <w:rPr>
          <w:rFonts w:ascii="Arial" w:hAnsi="Arial"/>
          <w:color w:val="0070C0"/>
          <w:sz w:val="30"/>
          <w:szCs w:val="30"/>
          <w:lang w:val="en-US"/>
        </w:rPr>
        <w:t>&lt;x</w:t>
      </w:r>
      <w:r w:rsidR="003548A8" w:rsidRPr="003F5694">
        <w:rPr>
          <w:rFonts w:ascii="Arial" w:hAnsi="Arial"/>
          <w:color w:val="0070C0"/>
          <w:sz w:val="30"/>
          <w:szCs w:val="30"/>
          <w:lang w:val="en-US"/>
        </w:rPr>
        <w:t>.y</w:t>
      </w:r>
      <w:r w:rsidR="00DC363E" w:rsidRPr="003F5694">
        <w:rPr>
          <w:rFonts w:ascii="Arial" w:hAnsi="Arial"/>
          <w:color w:val="0070C0"/>
          <w:sz w:val="30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E35934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E35934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E35934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E35934">
      <w:pPr>
        <w:spacing w:line="276" w:lineRule="auto"/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B3496B" w:rsidRDefault="00B3496B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D0FFB" w:rsidRDefault="007A1DE8">
      <w:pPr>
        <w:widowControl/>
        <w:spacing w:line="240" w:lineRule="auto"/>
      </w:pPr>
      <w:r>
        <w:br w:type="page"/>
      </w:r>
    </w:p>
    <w:p w:rsidR="00AD0FFB" w:rsidRPr="008F2F96" w:rsidRDefault="00AD0FFB" w:rsidP="008F2F96">
      <w:pPr>
        <w:pStyle w:val="Heading1"/>
        <w:rPr>
          <w:rStyle w:val="Emphasis"/>
          <w:i w:val="0"/>
          <w:iCs w:val="0"/>
        </w:rPr>
      </w:pPr>
      <w:bookmarkStart w:id="1" w:name="_Toc334194228"/>
      <w:r w:rsidRPr="008F2F96">
        <w:rPr>
          <w:rStyle w:val="Emphasis"/>
          <w:i w:val="0"/>
          <w:iCs w:val="0"/>
        </w:rPr>
        <w:lastRenderedPageBreak/>
        <w:t>Giới thiệu</w:t>
      </w:r>
      <w:bookmarkEnd w:id="1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2" w:name="_Toc334194229"/>
      <w:r w:rsidRPr="009D4004">
        <w:t>Mục tiêu</w:t>
      </w:r>
      <w:bookmarkEnd w:id="2"/>
    </w:p>
    <w:p w:rsidR="00AD0FFB" w:rsidRPr="00A161A0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 xml:space="preserve">[Trình bày </w:t>
      </w:r>
      <w:r>
        <w:rPr>
          <w:i/>
          <w:color w:val="0000FF"/>
        </w:rPr>
        <w:t>n</w:t>
      </w:r>
      <w:r w:rsidRPr="005D04F4">
        <w:rPr>
          <w:i/>
          <w:color w:val="0000FF"/>
        </w:rPr>
        <w:t>hu cầu thực tế của đề tài</w:t>
      </w:r>
      <w:r>
        <w:rPr>
          <w:i/>
          <w:color w:val="0000FF"/>
        </w:rPr>
        <w:t>:</w:t>
      </w:r>
    </w:p>
    <w:p w:rsidR="00AD0FFB" w:rsidRDefault="00AD0FFB" w:rsidP="00AD0FFB">
      <w:pPr>
        <w:numPr>
          <w:ilvl w:val="1"/>
          <w:numId w:val="31"/>
        </w:numPr>
        <w:spacing w:line="360" w:lineRule="auto"/>
        <w:jc w:val="both"/>
        <w:rPr>
          <w:i/>
          <w:color w:val="0000FF"/>
        </w:rPr>
      </w:pPr>
      <w:r>
        <w:rPr>
          <w:i/>
          <w:color w:val="0000FF"/>
        </w:rPr>
        <w:t>Vấn đề mà đề tài muốn giải quyết</w:t>
      </w:r>
    </w:p>
    <w:p w:rsidR="00AD0FFB" w:rsidRPr="00A24456" w:rsidRDefault="00AD0FFB" w:rsidP="00AD0FFB">
      <w:pPr>
        <w:numPr>
          <w:ilvl w:val="1"/>
          <w:numId w:val="31"/>
        </w:numPr>
        <w:spacing w:line="360" w:lineRule="auto"/>
        <w:jc w:val="both"/>
        <w:rPr>
          <w:i/>
          <w:color w:val="0000FF"/>
        </w:rPr>
      </w:pPr>
      <w:r w:rsidRPr="00A161A0">
        <w:rPr>
          <w:i/>
          <w:color w:val="0000FF"/>
        </w:rPr>
        <w:t xml:space="preserve">Những hạn chế hay những vấn đề còn tồn tại trong </w:t>
      </w:r>
      <w:r>
        <w:rPr>
          <w:i/>
          <w:color w:val="0000FF"/>
        </w:rPr>
        <w:t>c</w:t>
      </w:r>
      <w:r w:rsidRPr="00A161A0">
        <w:rPr>
          <w:i/>
          <w:color w:val="0000FF"/>
        </w:rPr>
        <w:t>ác phần mềm cùng loại hiện đang có, hoặc hệ thống Tin học</w:t>
      </w:r>
      <w:r>
        <w:rPr>
          <w:i/>
          <w:color w:val="0000FF"/>
        </w:rPr>
        <w:t>, hoặc hệ thống phi Tin học</w:t>
      </w:r>
      <w:r w:rsidRPr="00A161A0">
        <w:rPr>
          <w:i/>
          <w:color w:val="0000FF"/>
        </w:rPr>
        <w:t xml:space="preserve"> đang được sử dụng</w:t>
      </w:r>
      <w:r w:rsidRPr="00A24456">
        <w:rPr>
          <w:i/>
          <w:color w:val="0000FF"/>
        </w:rPr>
        <w:t>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3" w:name="_Toc334194230"/>
      <w:r>
        <w:t>Gi</w:t>
      </w:r>
      <w:r w:rsidRPr="00631BDD">
        <w:t>ớ</w:t>
      </w:r>
      <w:r>
        <w:t>i h</w:t>
      </w:r>
      <w:r w:rsidRPr="00631BDD">
        <w:t>ạ</w:t>
      </w:r>
      <w:r>
        <w:t>n</w:t>
      </w:r>
      <w:bookmarkEnd w:id="3"/>
    </w:p>
    <w:p w:rsidR="00AD0FFB" w:rsidRPr="00A161A0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 xml:space="preserve">[Trình bày </w:t>
      </w:r>
      <w:r>
        <w:rPr>
          <w:i/>
          <w:color w:val="0000FF"/>
        </w:rPr>
        <w:t>giới hạn vấn đề đề tài giải quyết – giới hạn nội dung của tài liệu]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4" w:name="_Toc334194231"/>
      <w:r>
        <w:t>Thuật ngữ và từ viết tắt</w:t>
      </w:r>
      <w:bookmarkEnd w:id="4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3B7902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Thuật ngữ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3B7902">
            <w:pPr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3B7902" w:rsidRDefault="00AD0FFB" w:rsidP="003B7902">
            <w:pPr>
              <w:rPr>
                <w:rFonts w:eastAsia="SimSun"/>
                <w:i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i/>
                <w:color w:val="0000FF"/>
              </w:rPr>
            </w:pPr>
            <w:r w:rsidRPr="003B7902">
              <w:rPr>
                <w:rFonts w:eastAsia="SimSun"/>
                <w:i/>
                <w:color w:val="0000FF"/>
              </w:rPr>
              <w:t>&lt;stakeholder&gt;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3B7902">
            <w:pPr>
              <w:rPr>
                <w:rFonts w:eastAsia="SimSun"/>
                <w:color w:val="0000FF"/>
              </w:rPr>
            </w:pP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3B7902" w:rsidRDefault="00AD0FFB" w:rsidP="003B7902">
            <w:pPr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3B7902">
            <w:pPr>
              <w:rPr>
                <w:rFonts w:eastAsia="SimSun"/>
              </w:rPr>
            </w:pP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3B7902" w:rsidRDefault="00AD0FFB" w:rsidP="003B7902">
            <w:pPr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3B7902">
            <w:pPr>
              <w:rPr>
                <w:rFonts w:eastAsia="SimSun"/>
              </w:rPr>
            </w:pPr>
          </w:p>
        </w:tc>
      </w:tr>
    </w:tbl>
    <w:p w:rsidR="00A85528" w:rsidRDefault="00A85528">
      <w:pPr>
        <w:widowControl/>
        <w:spacing w:line="240" w:lineRule="auto"/>
        <w:rPr>
          <w:rStyle w:val="Emphasis"/>
          <w:rFonts w:ascii="Arial" w:hAnsi="Arial"/>
          <w:b/>
          <w:sz w:val="28"/>
        </w:rPr>
      </w:pPr>
      <w:bookmarkStart w:id="5" w:name="_Toc334194232"/>
      <w:r>
        <w:rPr>
          <w:rStyle w:val="Emphasis"/>
        </w:rPr>
        <w:br w:type="page"/>
      </w:r>
    </w:p>
    <w:p w:rsidR="00AD0FFB" w:rsidRDefault="00AD0FFB" w:rsidP="00AD0FFB">
      <w:pPr>
        <w:pStyle w:val="Heading1"/>
        <w:keepNext w:val="0"/>
        <w:spacing w:before="240" w:after="240" w:line="276" w:lineRule="auto"/>
        <w:ind w:left="360" w:hanging="360"/>
        <w:contextualSpacing/>
        <w:rPr>
          <w:rStyle w:val="Emphasis"/>
          <w:i w:val="0"/>
          <w:iCs w:val="0"/>
        </w:rPr>
      </w:pPr>
      <w:r w:rsidRPr="005A1D52">
        <w:rPr>
          <w:rStyle w:val="Emphasis"/>
        </w:rPr>
        <w:lastRenderedPageBreak/>
        <w:t>Phát biểu bài toán</w:t>
      </w:r>
      <w:bookmarkEnd w:id="5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  <w:rPr>
          <w:rStyle w:val="Emphasis"/>
          <w:i w:val="0"/>
          <w:iCs w:val="0"/>
        </w:rPr>
      </w:pPr>
      <w:bookmarkStart w:id="6" w:name="_Toc334194233"/>
      <w:r>
        <w:rPr>
          <w:rStyle w:val="Emphasis"/>
        </w:rPr>
        <w:t>Chức năng</w:t>
      </w:r>
      <w:bookmarkEnd w:id="6"/>
    </w:p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Mô tả tổng quan các chức năng của hệ thống phần mềm]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  <w:rPr>
          <w:rStyle w:val="Emphasis"/>
          <w:i w:val="0"/>
          <w:iCs w:val="0"/>
        </w:rPr>
      </w:pPr>
      <w:bookmarkStart w:id="7" w:name="_Toc334194234"/>
      <w:r w:rsidRPr="005A1D52">
        <w:rPr>
          <w:rStyle w:val="Emphasis"/>
        </w:rPr>
        <w:t>Danh sách các Stakeholder</w:t>
      </w:r>
      <w:r>
        <w:rPr>
          <w:rStyle w:val="Emphasis"/>
        </w:rPr>
        <w:t xml:space="preserve"> &amp; các loại người dùng</w:t>
      </w:r>
      <w:bookmarkEnd w:id="7"/>
    </w:p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Danh sách các stakeholder (người có ảnh hưởng đến sự phát triển) của phần mềm]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FE7D3F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  <w:lang w:val="en-US"/>
              </w:rPr>
              <w:t>S</w:t>
            </w:r>
            <w:r w:rsidR="00AD0FFB">
              <w:rPr>
                <w:rFonts w:eastAsia="SimSun"/>
                <w:b/>
              </w:rPr>
              <w:t>takeholder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i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7771C" w:rsidRDefault="00AD0FFB" w:rsidP="00142917">
            <w:pPr>
              <w:jc w:val="center"/>
              <w:rPr>
                <w:rFonts w:eastAsia="SimSun"/>
                <w:i/>
                <w:color w:val="0000FF"/>
              </w:rPr>
            </w:pPr>
            <w:r>
              <w:rPr>
                <w:rFonts w:eastAsia="SimSun"/>
                <w:i/>
                <w:color w:val="0000FF"/>
              </w:rPr>
              <w:t>&lt;Ban giám đốc&gt;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color w:val="0000FF"/>
              </w:rPr>
            </w:pPr>
            <w:r w:rsidRPr="00095B5A">
              <w:rPr>
                <w:rFonts w:eastAsia="SimSun"/>
                <w:color w:val="0000FF"/>
              </w:rPr>
              <w:t>……………………………………………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</w:tr>
    </w:tbl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</w:p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Danh sách các người dùng của hệ thống phần mềm]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Lớp người dùng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i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7771C" w:rsidRDefault="00AD0FFB" w:rsidP="00142917">
            <w:pPr>
              <w:jc w:val="center"/>
              <w:rPr>
                <w:rFonts w:eastAsia="SimSun"/>
                <w:i/>
                <w:color w:val="0000FF"/>
              </w:rPr>
            </w:pPr>
            <w:r>
              <w:rPr>
                <w:rFonts w:eastAsia="SimSun"/>
                <w:i/>
                <w:color w:val="0000FF"/>
              </w:rPr>
              <w:t>&lt;Nhân viên …&gt;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color w:val="0000FF"/>
              </w:rPr>
            </w:pPr>
            <w:r w:rsidRPr="00095B5A">
              <w:rPr>
                <w:rFonts w:eastAsia="SimSun"/>
                <w:color w:val="0000FF"/>
              </w:rPr>
              <w:t>……………………………………………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7A1DE8" w:rsidRDefault="00AD0FFB" w:rsidP="00142917">
            <w:pPr>
              <w:jc w:val="center"/>
              <w:rPr>
                <w:rFonts w:eastAsia="SimSun"/>
              </w:rPr>
            </w:pPr>
          </w:p>
        </w:tc>
      </w:tr>
    </w:tbl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8" w:name="_Toc334194235"/>
      <w:r>
        <w:t>Môi trường hoạt động</w:t>
      </w:r>
      <w:bookmarkEnd w:id="8"/>
    </w:p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Giới hạn môi trường hoạt động mà hệ thống hỗ trợ. Ví dụ: client: Web browser hỗ trợ HTML5, server: Apache… 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9" w:name="_Toc334194236"/>
      <w:r>
        <w:t>Các ràng buộc thiết kế và triển khai</w:t>
      </w:r>
      <w:bookmarkEnd w:id="9"/>
    </w:p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Các yêu cầu ràng buộc về thiết kế, cài đặt và triển khai. Ví dụ: ngôn ngữ lập trình Java, cơ sở dữ liệu Oracle, chuẩn tài liệu…]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0" w:name="_Toc334194237"/>
      <w:r>
        <w:t>Các giả định và phụ thuộc</w:t>
      </w:r>
      <w:bookmarkEnd w:id="10"/>
    </w:p>
    <w:p w:rsidR="00C936F2" w:rsidRDefault="00C936F2">
      <w:pPr>
        <w:widowControl/>
        <w:spacing w:line="240" w:lineRule="auto"/>
        <w:rPr>
          <w:rFonts w:ascii="Arial" w:hAnsi="Arial"/>
          <w:b/>
          <w:sz w:val="28"/>
        </w:rPr>
      </w:pPr>
      <w:bookmarkStart w:id="11" w:name="_Toc334194238"/>
      <w:r>
        <w:br w:type="page"/>
      </w:r>
    </w:p>
    <w:p w:rsidR="00AD0FFB" w:rsidRDefault="00AD0FFB" w:rsidP="00AD0FFB">
      <w:pPr>
        <w:pStyle w:val="Heading1"/>
        <w:keepNext w:val="0"/>
        <w:spacing w:before="240" w:after="240" w:line="276" w:lineRule="auto"/>
        <w:ind w:left="360" w:hanging="360"/>
        <w:contextualSpacing/>
      </w:pPr>
      <w:r>
        <w:lastRenderedPageBreak/>
        <w:t>Yêu cầu phần mềm</w:t>
      </w:r>
      <w:bookmarkEnd w:id="11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2" w:name="_Toc334194239"/>
      <w:r>
        <w:t>Đặc tả yêu cầu chức năng</w:t>
      </w:r>
      <w:bookmarkEnd w:id="12"/>
    </w:p>
    <w:p w:rsidR="00AD0FFB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 xml:space="preserve">Mô tả các yêu cầu chức năng của hệ thống bằng ngôn ngữ tự nhiên. Có thể sử dụng kết hợp các biểu mẫu, quy định. </w:t>
      </w:r>
      <w:r w:rsidRPr="00D728CC">
        <w:rPr>
          <w:b/>
          <w:i/>
          <w:color w:val="0000FF"/>
        </w:rPr>
        <w:t xml:space="preserve">Đánh số </w:t>
      </w:r>
      <w:r>
        <w:rPr>
          <w:b/>
          <w:i/>
          <w:color w:val="0000FF"/>
        </w:rPr>
        <w:t xml:space="preserve">và phân nhóm </w:t>
      </w:r>
      <w:r w:rsidRPr="00D728CC">
        <w:rPr>
          <w:b/>
          <w:i/>
          <w:color w:val="0000FF"/>
        </w:rPr>
        <w:t>các yêu cầu</w:t>
      </w:r>
      <w:r>
        <w:rPr>
          <w:i/>
          <w:color w:val="0000FF"/>
        </w:rPr>
        <w:t>]</w:t>
      </w:r>
    </w:p>
    <w:p w:rsidR="007F204D" w:rsidRPr="00D21AF5" w:rsidRDefault="007F204D" w:rsidP="007F204D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3" w:name="_Toc334194245"/>
      <w:r w:rsidRPr="00D21AF5">
        <w:t>Đặc tả yêu cầu phi chức năng</w:t>
      </w:r>
      <w:bookmarkEnd w:id="13"/>
    </w:p>
    <w:p w:rsidR="00AD0FFB" w:rsidRDefault="007F204D" w:rsidP="007F204D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 xml:space="preserve">Mô tả các yêu cầu </w:t>
      </w:r>
      <w:r>
        <w:rPr>
          <w:i/>
          <w:color w:val="0000FF"/>
          <w:lang w:val="en-US"/>
        </w:rPr>
        <w:t xml:space="preserve">phi </w:t>
      </w:r>
      <w:r>
        <w:rPr>
          <w:i/>
          <w:color w:val="0000FF"/>
        </w:rPr>
        <w:t>chức năng của hệ thống bằng ngôn ngữ tự nhiên]</w:t>
      </w:r>
    </w:p>
    <w:p w:rsidR="00AE607F" w:rsidRDefault="00AE607F" w:rsidP="00AE607F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4" w:name="_Toc334194240"/>
      <w:r>
        <w:t>Use Case</w:t>
      </w:r>
      <w:bookmarkEnd w:id="14"/>
    </w:p>
    <w:p w:rsidR="00AE607F" w:rsidRPr="00AE607F" w:rsidRDefault="00AE607F" w:rsidP="00AE607F">
      <w:pPr>
        <w:pStyle w:val="Heading3"/>
      </w:pPr>
      <w:bookmarkStart w:id="15" w:name="_Toc334194241"/>
      <w:r w:rsidRPr="00AE607F">
        <w:t>Sơ đồ Use Case</w:t>
      </w:r>
      <w:bookmarkEnd w:id="15"/>
    </w:p>
    <w:p w:rsidR="00AE607F" w:rsidRDefault="00AE607F" w:rsidP="00AE607F">
      <w:pPr>
        <w:ind w:firstLine="720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Sơ đồ các use case và các tác nhân]</w:t>
      </w:r>
    </w:p>
    <w:p w:rsidR="00AE607F" w:rsidRDefault="00AE607F" w:rsidP="00AE607F">
      <w:pPr>
        <w:pStyle w:val="Heading3"/>
      </w:pPr>
      <w:bookmarkStart w:id="16" w:name="_Toc334194242"/>
      <w:r>
        <w:t>Danh sách các Use Case</w:t>
      </w:r>
      <w:bookmarkEnd w:id="16"/>
    </w:p>
    <w:p w:rsidR="00AE607F" w:rsidRDefault="00AE607F" w:rsidP="00AE607F">
      <w:pPr>
        <w:ind w:firstLine="720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 xml:space="preserve">Mô tả tóm tắt các use case. </w:t>
      </w:r>
      <w:r w:rsidRPr="008C7508">
        <w:rPr>
          <w:b/>
          <w:i/>
          <w:color w:val="0000FF"/>
        </w:rPr>
        <w:t xml:space="preserve">Đánh </w:t>
      </w:r>
      <w:r>
        <w:rPr>
          <w:b/>
          <w:i/>
          <w:color w:val="0000FF"/>
        </w:rPr>
        <w:t xml:space="preserve">mã </w:t>
      </w:r>
      <w:r w:rsidRPr="008C7508">
        <w:rPr>
          <w:b/>
          <w:i/>
          <w:color w:val="0000FF"/>
        </w:rPr>
        <w:t>số các use case</w:t>
      </w:r>
      <w:r>
        <w:rPr>
          <w:i/>
          <w:color w:val="0000FF"/>
        </w:rPr>
        <w:t>]</w:t>
      </w:r>
    </w:p>
    <w:p w:rsidR="00AE607F" w:rsidRDefault="00AE607F" w:rsidP="00AE607F">
      <w:pPr>
        <w:ind w:firstLine="720"/>
        <w:rPr>
          <w:i/>
          <w:color w:val="0000FF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150"/>
        <w:gridCol w:w="4950"/>
      </w:tblGrid>
      <w:tr w:rsidR="00AE607F" w:rsidRPr="00095B5A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Tên use case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Ý nghĩa/Ghi chú</w:t>
            </w:r>
          </w:p>
        </w:tc>
      </w:tr>
      <w:tr w:rsidR="00AE607F" w:rsidRPr="000C0CA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i/>
                <w:color w:val="0000FF"/>
              </w:rPr>
            </w:pPr>
            <w:r>
              <w:rPr>
                <w:rFonts w:eastAsia="SimSun"/>
                <w:i/>
                <w:color w:val="0000FF"/>
              </w:rPr>
              <w:t>&lt;mã&gt;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771C" w:rsidRDefault="00AE607F" w:rsidP="0076596B">
            <w:pPr>
              <w:jc w:val="center"/>
              <w:rPr>
                <w:rFonts w:eastAsia="SimSun"/>
                <w:i/>
                <w:color w:val="0000FF"/>
              </w:rPr>
            </w:pPr>
            <w:r>
              <w:rPr>
                <w:rFonts w:eastAsia="SimSun"/>
                <w:i/>
                <w:color w:val="0000FF"/>
              </w:rPr>
              <w:t>&lt;tên&gt;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color w:val="0000FF"/>
              </w:rPr>
            </w:pPr>
          </w:p>
        </w:tc>
      </w:tr>
      <w:tr w:rsidR="00AE607F" w:rsidRPr="007A1DE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</w:tr>
      <w:tr w:rsidR="00AE607F" w:rsidRPr="007A1DE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</w:tr>
    </w:tbl>
    <w:p w:rsidR="00AE607F" w:rsidRDefault="00AE607F" w:rsidP="00AE607F">
      <w:pPr>
        <w:pStyle w:val="Heading3"/>
      </w:pPr>
      <w:bookmarkStart w:id="17" w:name="_Toc334194243"/>
      <w:r>
        <w:t>Danh sách các tác nhân</w:t>
      </w:r>
      <w:bookmarkEnd w:id="17"/>
      <w:r>
        <w:rPr>
          <w:lang w:val="en-US"/>
        </w:rPr>
        <w:t xml:space="preserve"> (actor)</w:t>
      </w:r>
    </w:p>
    <w:p w:rsidR="00AE607F" w:rsidRPr="007D1CF6" w:rsidRDefault="00AE607F" w:rsidP="00AE607F">
      <w:pPr>
        <w:ind w:firstLine="720"/>
        <w:rPr>
          <w:i/>
          <w:color w:val="0000FF"/>
          <w:sz w:val="22"/>
        </w:rPr>
      </w:pPr>
      <w:r w:rsidRPr="007D1CF6">
        <w:rPr>
          <w:i/>
          <w:color w:val="0000FF"/>
          <w:sz w:val="22"/>
        </w:rPr>
        <w:t xml:space="preserve">[Danh sách các tác nhân và các use case liên quan. </w:t>
      </w:r>
      <w:r w:rsidRPr="007D1CF6">
        <w:rPr>
          <w:b/>
          <w:i/>
          <w:color w:val="0000FF"/>
          <w:sz w:val="22"/>
        </w:rPr>
        <w:t>Đánh số các tác nhân và use case</w:t>
      </w:r>
      <w:r w:rsidRPr="007D1CF6">
        <w:rPr>
          <w:i/>
          <w:color w:val="0000FF"/>
          <w:sz w:val="22"/>
        </w:rPr>
        <w:t>]</w:t>
      </w:r>
    </w:p>
    <w:p w:rsidR="00AE607F" w:rsidRDefault="00AE607F" w:rsidP="00AE607F">
      <w:pPr>
        <w:ind w:firstLine="720"/>
        <w:rPr>
          <w:i/>
          <w:color w:val="0000FF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30"/>
        <w:gridCol w:w="3870"/>
      </w:tblGrid>
      <w:tr w:rsidR="00AE607F" w:rsidRPr="00095B5A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Tác nhân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 Use case</w:t>
            </w:r>
          </w:p>
        </w:tc>
      </w:tr>
      <w:tr w:rsidR="00AE607F" w:rsidRPr="000C0CA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i/>
                <w:color w:val="0000FF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771C" w:rsidRDefault="00AE607F" w:rsidP="0076596B">
            <w:pPr>
              <w:jc w:val="center"/>
              <w:rPr>
                <w:rFonts w:eastAsia="SimSun"/>
                <w:i/>
                <w:color w:val="0000FF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color w:val="0000FF"/>
              </w:rPr>
            </w:pPr>
          </w:p>
        </w:tc>
      </w:tr>
      <w:tr w:rsidR="00AE607F" w:rsidRPr="007A1DE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</w:tr>
      <w:tr w:rsidR="00AE607F" w:rsidRPr="007A1DE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jc w:val="center"/>
              <w:rPr>
                <w:rFonts w:eastAsia="SimSun"/>
              </w:rPr>
            </w:pPr>
          </w:p>
        </w:tc>
      </w:tr>
    </w:tbl>
    <w:p w:rsidR="007D1CF6" w:rsidRPr="007D1CF6" w:rsidRDefault="007D1CF6" w:rsidP="007D1CF6">
      <w:pPr>
        <w:pStyle w:val="Heading3"/>
        <w:numPr>
          <w:ilvl w:val="0"/>
          <w:numId w:val="0"/>
        </w:numPr>
        <w:ind w:left="1224" w:hanging="504"/>
      </w:pPr>
      <w:bookmarkStart w:id="18" w:name="_Toc334194244"/>
    </w:p>
    <w:p w:rsidR="007D1CF6" w:rsidRDefault="007D1CF6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:rsidR="00AE607F" w:rsidRDefault="00AE607F" w:rsidP="00AE607F">
      <w:pPr>
        <w:pStyle w:val="Heading3"/>
      </w:pPr>
      <w:r>
        <w:lastRenderedPageBreak/>
        <w:t>Đặc tả Use Case</w:t>
      </w:r>
      <w:bookmarkEnd w:id="18"/>
    </w:p>
    <w:p w:rsidR="00AE607F" w:rsidRDefault="00AE607F" w:rsidP="00AE607F">
      <w:pPr>
        <w:ind w:firstLine="720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Đặc tả chi tiết các use case]</w:t>
      </w:r>
    </w:p>
    <w:p w:rsidR="00AE607F" w:rsidRPr="007D1CF6" w:rsidRDefault="00AE607F" w:rsidP="007D1CF6">
      <w:pPr>
        <w:pStyle w:val="Heading4"/>
      </w:pPr>
      <w:r w:rsidRPr="007D1CF6">
        <w:t>Use case &lt;mã, tên use case&gt;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E607F" w:rsidRPr="00095B5A" w:rsidTr="0076596B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b/>
                <w:i/>
              </w:rPr>
            </w:pPr>
            <w:r w:rsidRPr="007720C4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UCID-1</w:t>
            </w:r>
          </w:p>
        </w:tc>
      </w:tr>
      <w:tr w:rsidR="00AE607F" w:rsidRPr="000C0CA8" w:rsidTr="007D1CF6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  <w:color w:val="0000FF"/>
              </w:rPr>
            </w:pPr>
            <w:r w:rsidRPr="007720C4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rPr>
                <w:rFonts w:eastAsia="SimSun"/>
                <w:color w:val="0000FF"/>
              </w:rPr>
            </w:pPr>
          </w:p>
        </w:tc>
      </w:tr>
      <w:tr w:rsidR="00AE607F" w:rsidRPr="007A1DE8" w:rsidTr="007D1CF6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A1DE8" w:rsidRDefault="00AE607F" w:rsidP="0076596B">
            <w:pPr>
              <w:rPr>
                <w:rFonts w:eastAsia="SimSun"/>
              </w:rPr>
            </w:pPr>
          </w:p>
        </w:tc>
      </w:tr>
      <w:tr w:rsidR="00AE607F" w:rsidRPr="007A1DE8" w:rsidTr="0076596B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7D1CF6">
              <w:rPr>
                <w:i/>
                <w:color w:val="0000FF"/>
                <w:szCs w:val="24"/>
                <w:lang w:val="en-US"/>
              </w:rPr>
              <w:t>[</w:t>
            </w:r>
            <w:r w:rsidRPr="007D1CF6">
              <w:rPr>
                <w:i/>
                <w:color w:val="0000FF"/>
                <w:szCs w:val="24"/>
              </w:rPr>
              <w:t>Trình bày dòng sự kiện chính của Use-case, từ khi Use-case bắt đầu thực hiện đến khi chấm dứt dòng sự kiện chính</w:t>
            </w:r>
            <w:r w:rsidRPr="007D1CF6">
              <w:rPr>
                <w:i/>
                <w:color w:val="0000FF"/>
                <w:szCs w:val="24"/>
                <w:lang w:val="en-US"/>
              </w:rPr>
              <w:t xml:space="preserve">. </w:t>
            </w:r>
            <w:r w:rsidRPr="007D1CF6">
              <w:rPr>
                <w:i/>
                <w:color w:val="0000FF"/>
                <w:szCs w:val="24"/>
              </w:rPr>
              <w:t>Đ</w:t>
            </w:r>
            <w:r w:rsidRPr="007D1CF6">
              <w:rPr>
                <w:i/>
                <w:color w:val="0000FF"/>
                <w:szCs w:val="24"/>
                <w:lang w:val="en-US"/>
              </w:rPr>
              <w:t>ánh số thứ tự</w:t>
            </w:r>
            <w:r w:rsidRPr="007D1CF6">
              <w:rPr>
                <w:i/>
                <w:color w:val="0000FF"/>
                <w:szCs w:val="24"/>
              </w:rPr>
              <w:t xml:space="preserve"> các bước]</w:t>
            </w:r>
          </w:p>
        </w:tc>
      </w:tr>
      <w:tr w:rsidR="00AE607F" w:rsidRPr="007A1DE8" w:rsidTr="007D1CF6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rFonts w:eastAsia="SimSun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[Trình bày các dòng sự kiện khác. Nếu không có dòng sự kiện khác, ghi “Không có”]</w:t>
            </w:r>
          </w:p>
        </w:tc>
      </w:tr>
      <w:tr w:rsidR="00AE607F" w:rsidRPr="000D52FD" w:rsidTr="007D1CF6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7D1CF6" w:rsidP="0076596B">
            <w:pPr>
              <w:jc w:val="right"/>
              <w:rPr>
                <w:rFonts w:eastAsia="SimSun"/>
                <w:i/>
                <w:lang w:val="en-US"/>
              </w:rPr>
            </w:pPr>
            <w:r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i/>
                <w:color w:val="0000FF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[Mô tả rõ điều kiện trước khi bắt đầu thực hiện Use-case (ví dụ có đòi hỏi người sử dụng phải đăng nhập thành công trước đó hay không…)]</w:t>
            </w:r>
          </w:p>
        </w:tc>
      </w:tr>
      <w:tr w:rsidR="00AE607F" w:rsidRPr="000D52FD" w:rsidTr="007D1CF6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5450AB" w:rsidRDefault="007D1CF6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i/>
                <w:color w:val="0000FF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[Mô tả rõ tình trạng hệ thống sau khi thực hiện Use-case (bao gồm cả trường hợp Use-case thực hiện thành công, hoặc thất bại).]</w:t>
            </w:r>
          </w:p>
        </w:tc>
      </w:tr>
    </w:tbl>
    <w:p w:rsidR="00AE607F" w:rsidRPr="007766F3" w:rsidRDefault="00AE607F" w:rsidP="007766F3">
      <w:pPr>
        <w:spacing w:line="360" w:lineRule="auto"/>
        <w:jc w:val="both"/>
        <w:rPr>
          <w:i/>
          <w:color w:val="0000FF"/>
        </w:rPr>
      </w:pPr>
    </w:p>
    <w:sectPr w:rsidR="00AE607F" w:rsidRPr="007766F3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23" w:rsidRDefault="00490223">
      <w:r>
        <w:separator/>
      </w:r>
    </w:p>
  </w:endnote>
  <w:endnote w:type="continuationSeparator" w:id="0">
    <w:p w:rsidR="00490223" w:rsidRDefault="0049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E95D0C" w:rsidP="007A1DE8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8243D9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43DC0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23" w:rsidRDefault="00490223">
      <w:r>
        <w:separator/>
      </w:r>
    </w:p>
  </w:footnote>
  <w:footnote w:type="continuationSeparator" w:id="0">
    <w:p w:rsidR="00490223" w:rsidRDefault="00490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D7" w:rsidRDefault="00143DAF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39109B" wp14:editId="4A3EB52B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C56C3" id="Freeform 1" o:spid="_x0000_s1026" style="position:absolute;margin-left:-1.65pt;margin-top:1.35pt;width:93.15pt;height:83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143DAF" w:rsidP="00DC363E">
          <w:r>
            <w:rPr>
              <w:noProof/>
              <w:lang w:val="en-US"/>
            </w:rPr>
            <w:drawing>
              <wp:inline distT="0" distB="0" distL="0" distR="0" wp14:anchorId="58C663B4" wp14:editId="4DEBDEFC">
                <wp:extent cx="828675" cy="647700"/>
                <wp:effectExtent l="0" t="0" r="9525" b="0"/>
                <wp:docPr id="1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6CD64748" wp14:editId="737977E9">
                <wp:extent cx="885825" cy="561975"/>
                <wp:effectExtent l="0" t="0" r="9525" b="9525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3701D7" w:rsidP="004E4257">
          <w:pPr>
            <w:rPr>
              <w:lang w:val="en-US"/>
            </w:rPr>
          </w:pPr>
        </w:p>
        <w:p w:rsidR="003701D7" w:rsidRPr="004E21B2" w:rsidRDefault="003701D7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DC363E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="003701D7"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3701D7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3701D7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3701D7" w:rsidP="003701D7">
    <w:pPr>
      <w:pStyle w:val="Title"/>
    </w:pPr>
  </w:p>
  <w:p w:rsidR="003701D7" w:rsidRPr="007A3F5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Nhập môn Công nghệ phần mềm</w:t>
    </w:r>
  </w:p>
  <w:p w:rsidR="003701D7" w:rsidRPr="007A3F5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Lớp 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1</w:t>
    </w:r>
    <w:r w:rsidR="00143DC0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4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DC363E">
          <w:pPr>
            <w:pStyle w:val="Header"/>
            <w:rPr>
              <w:color w:val="0000FF"/>
              <w:lang w:val="en-US"/>
            </w:rPr>
          </w:pPr>
          <w:r w:rsidRPr="004E21B2">
            <w:rPr>
              <w:color w:val="0000FF"/>
              <w:lang w:val="en-US"/>
            </w:rPr>
            <w:t>&lt;</w:t>
          </w:r>
          <w:r w:rsidR="00E95D0C" w:rsidRPr="004E21B2">
            <w:rPr>
              <w:color w:val="0000FF"/>
              <w:lang w:val="en-US"/>
            </w:rPr>
            <w:t>Tên đề tài</w:t>
          </w:r>
          <w:r w:rsidRPr="004E21B2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DC363E" w:rsidRPr="004E21B2">
            <w:rPr>
              <w:color w:val="0000FF"/>
              <w:lang w:val="en-US"/>
            </w:rPr>
            <w:t>&lt;</w:t>
          </w:r>
          <w:r w:rsidRPr="004E21B2">
            <w:rPr>
              <w:color w:val="0000FF"/>
              <w:lang w:val="en-US"/>
            </w:rPr>
            <w:t>x.y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AD0FFB" w:rsidRDefault="00AD0FFB">
          <w:pPr>
            <w:pStyle w:val="Header"/>
            <w:rPr>
              <w:lang w:val="en-US"/>
            </w:rPr>
          </w:pPr>
          <w:r>
            <w:rPr>
              <w:lang w:val="en-US"/>
            </w:rPr>
            <w:t>Đặc tả yêu cầu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DC363E" w:rsidRPr="004E21B2">
            <w:rPr>
              <w:color w:val="0000FF"/>
              <w:lang w:val="en-US"/>
            </w:rPr>
            <w:t>&lt;</w:t>
          </w:r>
          <w:r w:rsidRPr="004E21B2">
            <w:rPr>
              <w:color w:val="0000FF"/>
              <w:lang w:val="en-US"/>
            </w:rPr>
            <w:t>dd/mm/yyyy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3BC4D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E10C3E"/>
    <w:multiLevelType w:val="multilevel"/>
    <w:tmpl w:val="F77E6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8"/>
  </w:num>
  <w:num w:numId="12">
    <w:abstractNumId w:val="24"/>
  </w:num>
  <w:num w:numId="13">
    <w:abstractNumId w:val="22"/>
  </w:num>
  <w:num w:numId="14">
    <w:abstractNumId w:val="3"/>
  </w:num>
  <w:num w:numId="15">
    <w:abstractNumId w:val="5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6"/>
  </w:num>
  <w:num w:numId="25">
    <w:abstractNumId w:val="4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FB3"/>
    <w:rsid w:val="00040187"/>
    <w:rsid w:val="000519D9"/>
    <w:rsid w:val="000C0CA8"/>
    <w:rsid w:val="00143DAF"/>
    <w:rsid w:val="00143DC0"/>
    <w:rsid w:val="00221A67"/>
    <w:rsid w:val="002707EB"/>
    <w:rsid w:val="00301562"/>
    <w:rsid w:val="0031511D"/>
    <w:rsid w:val="003548A8"/>
    <w:rsid w:val="003701D7"/>
    <w:rsid w:val="003747E6"/>
    <w:rsid w:val="003B7902"/>
    <w:rsid w:val="003F5694"/>
    <w:rsid w:val="004176B5"/>
    <w:rsid w:val="00435847"/>
    <w:rsid w:val="00490223"/>
    <w:rsid w:val="004B7CC9"/>
    <w:rsid w:val="004E21B2"/>
    <w:rsid w:val="004E4257"/>
    <w:rsid w:val="005802A5"/>
    <w:rsid w:val="00580497"/>
    <w:rsid w:val="005C65FB"/>
    <w:rsid w:val="006257BE"/>
    <w:rsid w:val="00643BB4"/>
    <w:rsid w:val="00645F8A"/>
    <w:rsid w:val="006855DC"/>
    <w:rsid w:val="006E420F"/>
    <w:rsid w:val="006E56E2"/>
    <w:rsid w:val="007338F6"/>
    <w:rsid w:val="007766F3"/>
    <w:rsid w:val="00791323"/>
    <w:rsid w:val="007A1DE8"/>
    <w:rsid w:val="007A3F5B"/>
    <w:rsid w:val="007B4728"/>
    <w:rsid w:val="007D1CF6"/>
    <w:rsid w:val="007D682A"/>
    <w:rsid w:val="007F204D"/>
    <w:rsid w:val="007F21C9"/>
    <w:rsid w:val="008243D9"/>
    <w:rsid w:val="008E31ED"/>
    <w:rsid w:val="008F2F96"/>
    <w:rsid w:val="00984338"/>
    <w:rsid w:val="0099744F"/>
    <w:rsid w:val="009B2AFC"/>
    <w:rsid w:val="009C5FE8"/>
    <w:rsid w:val="009F47F5"/>
    <w:rsid w:val="00A20B86"/>
    <w:rsid w:val="00A544E7"/>
    <w:rsid w:val="00A638EF"/>
    <w:rsid w:val="00A85528"/>
    <w:rsid w:val="00AD0FFB"/>
    <w:rsid w:val="00AE607F"/>
    <w:rsid w:val="00B3496B"/>
    <w:rsid w:val="00B871C5"/>
    <w:rsid w:val="00BB5444"/>
    <w:rsid w:val="00BE4660"/>
    <w:rsid w:val="00C74D6D"/>
    <w:rsid w:val="00C936F2"/>
    <w:rsid w:val="00CA52C8"/>
    <w:rsid w:val="00CD4288"/>
    <w:rsid w:val="00D234F3"/>
    <w:rsid w:val="00DA2A6D"/>
    <w:rsid w:val="00DC363E"/>
    <w:rsid w:val="00E35934"/>
    <w:rsid w:val="00E95D0C"/>
    <w:rsid w:val="00F53DBB"/>
    <w:rsid w:val="00FA2327"/>
    <w:rsid w:val="00FB3FFD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B68C2C-F4A0-4907-8003-CD9EB84B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8F2F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8F2F96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rsid w:val="00AE607F"/>
    <w:pPr>
      <w:keepNext w:val="0"/>
      <w:numPr>
        <w:ilvl w:val="2"/>
      </w:numPr>
      <w:spacing w:before="240" w:after="240" w:line="276" w:lineRule="auto"/>
      <w:ind w:left="1224" w:hanging="504"/>
      <w:contextualSpacing/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qFormat/>
    <w:rsid w:val="007D1CF6"/>
    <w:pPr>
      <w:keepNext w:val="0"/>
      <w:numPr>
        <w:ilvl w:val="3"/>
      </w:numPr>
      <w:spacing w:before="240" w:after="240" w:line="276" w:lineRule="auto"/>
      <w:ind w:left="1728" w:hanging="648"/>
      <w:contextualSpacing/>
      <w:outlineLvl w:val="3"/>
    </w:pPr>
    <w:rPr>
      <w:b w:val="0"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Emphasis">
    <w:name w:val="Emphasis"/>
    <w:basedOn w:val="DefaultParagraphFont"/>
    <w:uiPriority w:val="20"/>
    <w:qFormat/>
    <w:rsid w:val="00AD0F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34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Khoa Ngọc Đăng Ngô</cp:lastModifiedBy>
  <cp:revision>27</cp:revision>
  <cp:lastPrinted>2000-10-31T04:37:00Z</cp:lastPrinted>
  <dcterms:created xsi:type="dcterms:W3CDTF">2013-10-13T11:06:00Z</dcterms:created>
  <dcterms:modified xsi:type="dcterms:W3CDTF">2015-03-18T14:05:00Z</dcterms:modified>
</cp:coreProperties>
</file>